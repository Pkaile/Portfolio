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298C" w14:textId="4EA03054" w:rsidR="00C067C5" w:rsidRPr="003040D2" w:rsidRDefault="0075063A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040D2" w:rsidRPr="003040D2">
        <w:rPr>
          <w:sz w:val="32"/>
          <w:szCs w:val="32"/>
        </w:rPr>
        <w:t>Paramveer Singh</w:t>
      </w:r>
    </w:p>
    <w:tbl>
      <w:tblPr>
        <w:tblStyle w:val="ResumeTable"/>
        <w:tblW w:w="4986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47"/>
      </w:tblGrid>
      <w:tr w:rsidR="00260D3F" w:rsidRPr="00843164" w14:paraId="7A850306" w14:textId="77777777" w:rsidTr="00AA2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  <w:tblHeader/>
        </w:trPr>
        <w:tc>
          <w:tcPr>
            <w:tcW w:w="5000" w:type="pct"/>
          </w:tcPr>
          <w:p w14:paraId="0DEA8F38" w14:textId="59D3A819" w:rsidR="00260D3F" w:rsidRPr="00843164" w:rsidRDefault="002E32EB" w:rsidP="006E184D">
            <w:pPr>
              <w:pStyle w:val="ContactInfo"/>
            </w:pPr>
            <w:r>
              <w:t xml:space="preserve">Email: </w:t>
            </w:r>
            <w:hyperlink r:id="rId11" w:history="1">
              <w:r w:rsidR="00C71749" w:rsidRPr="00340A5C">
                <w:rPr>
                  <w:rStyle w:val="Hyperlink"/>
                </w:rPr>
                <w:t>Pkaile23+resume@gmail.com</w:t>
              </w:r>
            </w:hyperlink>
            <w:r>
              <w:t xml:space="preserve"> | </w:t>
            </w:r>
            <w:r w:rsidR="006E184D">
              <w:t>GitHub</w:t>
            </w:r>
            <w:r w:rsidR="006E184D" w:rsidRPr="006E184D">
              <w:t>:</w:t>
            </w:r>
            <w:r w:rsidR="006E184D" w:rsidRPr="006E184D">
              <w:rPr>
                <w:color w:val="0070C0"/>
              </w:rPr>
              <w:t xml:space="preserve"> </w:t>
            </w:r>
            <w:hyperlink r:id="rId12" w:history="1">
              <w:r w:rsidR="006E184D" w:rsidRPr="006E184D">
                <w:rPr>
                  <w:rStyle w:val="Hyperlink"/>
                  <w:color w:val="0070C0"/>
                </w:rPr>
                <w:t>https://github.com/Pkaile/</w:t>
              </w:r>
            </w:hyperlink>
            <w:r w:rsidR="006E184D">
              <w:t xml:space="preserve">  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091F36E7DBDE483A8BF3995BFDC7CDEA"/>
        </w:placeholder>
        <w:temporary/>
        <w:showingPlcHdr/>
        <w15:appearance w15:val="hidden"/>
      </w:sdtPr>
      <w:sdtEndPr/>
      <w:sdtContent>
        <w:p w14:paraId="4CC1F78C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TableGrid"/>
        <w:tblW w:w="5000" w:type="pct"/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76A0133F" w14:textId="77777777" w:rsidTr="00B975DA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F7B3BE6" w14:textId="77777777" w:rsidR="0066743E" w:rsidRDefault="0066743E" w:rsidP="0066743E">
            <w:pPr>
              <w:pStyle w:val="ListParagraph"/>
            </w:pPr>
          </w:p>
          <w:p w14:paraId="4842A38E" w14:textId="11C3CC24" w:rsidR="00260D3F" w:rsidRDefault="00B16F36" w:rsidP="001F3A95">
            <w:pPr>
              <w:pStyle w:val="ListParagraph"/>
              <w:numPr>
                <w:ilvl w:val="0"/>
                <w:numId w:val="16"/>
              </w:numPr>
            </w:pPr>
            <w:r>
              <w:t>HTML5 CSS3</w:t>
            </w:r>
            <w:r w:rsidR="004F06CE">
              <w:t xml:space="preserve"> (1 year)</w:t>
            </w:r>
          </w:p>
          <w:p w14:paraId="5F7BD82A" w14:textId="7BCAE009" w:rsidR="00065388" w:rsidRDefault="00065388" w:rsidP="00065388">
            <w:pPr>
              <w:pStyle w:val="ListParagraph"/>
              <w:numPr>
                <w:ilvl w:val="1"/>
                <w:numId w:val="16"/>
              </w:numPr>
            </w:pPr>
            <w:r>
              <w:t>SASS</w:t>
            </w:r>
            <w:r w:rsidR="00A363D8">
              <w:t>/SCSS</w:t>
            </w:r>
          </w:p>
          <w:p w14:paraId="3F89556E" w14:textId="77777777" w:rsidR="00B975DA" w:rsidRDefault="00B975DA" w:rsidP="00120CDF">
            <w:pPr>
              <w:pStyle w:val="ListParagraph"/>
              <w:numPr>
                <w:ilvl w:val="1"/>
                <w:numId w:val="15"/>
              </w:numPr>
            </w:pPr>
            <w:r>
              <w:t xml:space="preserve">Bootstrap </w:t>
            </w:r>
          </w:p>
          <w:p w14:paraId="129F2472" w14:textId="6F3A1895" w:rsidR="00673EA5" w:rsidRDefault="00673EA5" w:rsidP="00354DBA">
            <w:pPr>
              <w:pStyle w:val="ListParagraph"/>
              <w:numPr>
                <w:ilvl w:val="1"/>
                <w:numId w:val="15"/>
              </w:numPr>
              <w:jc w:val="both"/>
            </w:pPr>
            <w:r>
              <w:t>SEO principles</w:t>
            </w:r>
            <w:r w:rsidR="009A148C">
              <w:t xml:space="preserve">  </w:t>
            </w:r>
          </w:p>
          <w:p w14:paraId="5ADB959E" w14:textId="66262906" w:rsidR="00B16F36" w:rsidRDefault="00B16F36" w:rsidP="00B975DA">
            <w:pPr>
              <w:pStyle w:val="ListParagraph"/>
              <w:numPr>
                <w:ilvl w:val="0"/>
                <w:numId w:val="15"/>
              </w:numPr>
            </w:pPr>
            <w:r>
              <w:t>JavaScript and ES6 principles</w:t>
            </w:r>
            <w:r w:rsidR="004F06CE">
              <w:t xml:space="preserve"> (1 year)</w:t>
            </w:r>
          </w:p>
          <w:p w14:paraId="3507B3ED" w14:textId="77777777" w:rsidR="00B975DA" w:rsidRDefault="00120CDF" w:rsidP="00120CDF">
            <w:pPr>
              <w:pStyle w:val="ListParagraph"/>
              <w:numPr>
                <w:ilvl w:val="1"/>
                <w:numId w:val="15"/>
              </w:numPr>
            </w:pPr>
            <w:r>
              <w:t>j</w:t>
            </w:r>
            <w:r w:rsidR="00B975DA">
              <w:t xml:space="preserve">Query </w:t>
            </w:r>
          </w:p>
          <w:p w14:paraId="3DC0E0A5" w14:textId="77777777" w:rsidR="00CA0623" w:rsidRDefault="00120CDF" w:rsidP="002B24EE">
            <w:pPr>
              <w:pStyle w:val="ListParagraph"/>
              <w:numPr>
                <w:ilvl w:val="1"/>
                <w:numId w:val="15"/>
              </w:numPr>
            </w:pPr>
            <w:r>
              <w:t>JSON</w:t>
            </w:r>
            <w:r w:rsidR="00AD1047">
              <w:t xml:space="preserve"> </w:t>
            </w:r>
          </w:p>
          <w:p w14:paraId="2E247E05" w14:textId="3B8ECAC5" w:rsidR="00CE3A62" w:rsidRDefault="00AD1047" w:rsidP="009D007C">
            <w:pPr>
              <w:pStyle w:val="ListParagraph"/>
              <w:numPr>
                <w:ilvl w:val="1"/>
                <w:numId w:val="15"/>
              </w:numPr>
            </w:pPr>
            <w:r>
              <w:t>AJAX</w:t>
            </w:r>
          </w:p>
          <w:p w14:paraId="097834B7" w14:textId="3A8830FD" w:rsidR="00B975DA" w:rsidRDefault="00B975DA" w:rsidP="00B975DA">
            <w:pPr>
              <w:pStyle w:val="ListParagraph"/>
              <w:numPr>
                <w:ilvl w:val="0"/>
                <w:numId w:val="15"/>
              </w:numPr>
            </w:pPr>
            <w:r>
              <w:t>React Framework</w:t>
            </w:r>
            <w:r w:rsidR="004F06CE">
              <w:t xml:space="preserve"> (</w:t>
            </w:r>
            <w:r w:rsidR="00874B30">
              <w:t>&lt;</w:t>
            </w:r>
            <w:r w:rsidR="004F06CE">
              <w:t>1 year)</w:t>
            </w:r>
          </w:p>
          <w:p w14:paraId="638B0C6C" w14:textId="6CCB49D2" w:rsidR="002B24EE" w:rsidRDefault="00B975DA" w:rsidP="00CA0623">
            <w:pPr>
              <w:pStyle w:val="ListParagraph"/>
              <w:numPr>
                <w:ilvl w:val="1"/>
                <w:numId w:val="15"/>
              </w:numPr>
            </w:pPr>
            <w:r>
              <w:t xml:space="preserve">Redux </w:t>
            </w:r>
          </w:p>
          <w:p w14:paraId="6868710F" w14:textId="77777777" w:rsidR="00B16F36" w:rsidRDefault="00B16F36" w:rsidP="00B975DA">
            <w:pPr>
              <w:pStyle w:val="ListParagraph"/>
              <w:numPr>
                <w:ilvl w:val="0"/>
                <w:numId w:val="15"/>
              </w:numPr>
            </w:pPr>
            <w:r>
              <w:t>PHP</w:t>
            </w:r>
            <w:r w:rsidR="004F06CE">
              <w:t xml:space="preserve"> </w:t>
            </w:r>
            <w:r w:rsidR="00943660">
              <w:t xml:space="preserve"> </w:t>
            </w:r>
          </w:p>
          <w:p w14:paraId="09C646E3" w14:textId="77777777" w:rsidR="002E32EB" w:rsidRDefault="00B16F36" w:rsidP="001F3A95">
            <w:pPr>
              <w:pStyle w:val="ListParagraph"/>
              <w:numPr>
                <w:ilvl w:val="0"/>
                <w:numId w:val="15"/>
              </w:numPr>
            </w:pPr>
            <w:r>
              <w:t>MYSQL</w:t>
            </w:r>
          </w:p>
          <w:p w14:paraId="169A1E4D" w14:textId="120B4331" w:rsidR="00151467" w:rsidRDefault="00151467" w:rsidP="001F3A95">
            <w:pPr>
              <w:pStyle w:val="ListParagraph"/>
              <w:numPr>
                <w:ilvl w:val="0"/>
                <w:numId w:val="15"/>
              </w:numPr>
            </w:pPr>
            <w:r>
              <w:t>Git(hub)</w:t>
            </w:r>
          </w:p>
          <w:p w14:paraId="10AFBED9" w14:textId="79E0E193" w:rsidR="003725DA" w:rsidRDefault="003725DA" w:rsidP="00CA0623">
            <w:pPr>
              <w:pStyle w:val="ListParagraph"/>
              <w:numPr>
                <w:ilvl w:val="0"/>
                <w:numId w:val="15"/>
              </w:numPr>
            </w:pPr>
            <w:r>
              <w:t>Figma</w:t>
            </w:r>
            <w:r w:rsidR="00CA0623">
              <w:t xml:space="preserve"> </w:t>
            </w:r>
          </w:p>
          <w:p w14:paraId="7D43FBE2" w14:textId="32B94334" w:rsidR="009C045A" w:rsidRDefault="001F3A95" w:rsidP="009D007C">
            <w:pPr>
              <w:pStyle w:val="ListParagraph"/>
              <w:numPr>
                <w:ilvl w:val="0"/>
                <w:numId w:val="15"/>
              </w:numPr>
            </w:pPr>
            <w:r>
              <w:t>Adobe Creative Suite (</w:t>
            </w:r>
            <w:r w:rsidR="009D007C">
              <w:t>3</w:t>
            </w:r>
            <w:r>
              <w:t xml:space="preserve"> years) </w:t>
            </w:r>
          </w:p>
          <w:p w14:paraId="4AB21E5B" w14:textId="608F873C" w:rsidR="005A3AC5" w:rsidRDefault="005A3AC5" w:rsidP="005A3AC5">
            <w:pPr>
              <w:pStyle w:val="Heading1"/>
              <w:pBdr>
                <w:bottom w:val="double" w:sz="2" w:space="0" w:color="595959" w:themeColor="text1" w:themeTint="A6"/>
              </w:pBdr>
              <w:outlineLvl w:val="0"/>
            </w:pPr>
            <w:r>
              <w:t xml:space="preserve">PROJECTS </w:t>
            </w:r>
          </w:p>
          <w:tbl>
            <w:tblPr>
              <w:tblStyle w:val="ResumeTable"/>
              <w:tblpPr w:leftFromText="180" w:rightFromText="180" w:vertAnchor="text" w:horzAnchor="margin" w:tblpY="155"/>
              <w:tblW w:w="5000" w:type="pct"/>
              <w:tblLook w:val="0620" w:firstRow="1" w:lastRow="0" w:firstColumn="0" w:lastColumn="0" w:noHBand="1" w:noVBand="1"/>
              <w:tblDescription w:val="Experience table"/>
            </w:tblPr>
            <w:tblGrid>
              <w:gridCol w:w="1617"/>
              <w:gridCol w:w="7239"/>
            </w:tblGrid>
            <w:tr w:rsidR="003B3346" w:rsidRPr="00C271FA" w14:paraId="76F7E539" w14:textId="77777777" w:rsidTr="003B33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96"/>
                <w:tblHeader/>
              </w:trPr>
              <w:tc>
                <w:tcPr>
                  <w:tcW w:w="913" w:type="pct"/>
                </w:tcPr>
                <w:p w14:paraId="1D662E8B" w14:textId="77777777" w:rsidR="003B3346" w:rsidRPr="00C271FA" w:rsidRDefault="003B3346" w:rsidP="003B3346">
                  <w:pPr>
                    <w:pStyle w:val="Date"/>
                  </w:pPr>
                  <w:r w:rsidRPr="00C271FA">
                    <w:t>Project 1</w:t>
                  </w:r>
                </w:p>
              </w:tc>
              <w:tc>
                <w:tcPr>
                  <w:tcW w:w="4087" w:type="pct"/>
                </w:tcPr>
                <w:p w14:paraId="7414520D" w14:textId="77777777" w:rsidR="003B3346" w:rsidRPr="00C271FA" w:rsidRDefault="003B3346" w:rsidP="003B3346">
                  <w:r w:rsidRPr="00C271FA">
                    <w:t>Portfolio piece,  </w:t>
                  </w:r>
                  <w:r w:rsidRPr="00AA2D7B">
                    <w:rPr>
                      <w:i/>
                      <w:iCs/>
                    </w:rPr>
                    <w:t>Scuba website</w:t>
                  </w:r>
                </w:p>
                <w:p w14:paraId="4A9CA878" w14:textId="77777777" w:rsidR="003B3346" w:rsidRPr="00C271FA" w:rsidRDefault="003B3346" w:rsidP="003B3346">
                  <w:pPr>
                    <w:pStyle w:val="ListBullet"/>
                  </w:pPr>
                  <w:r w:rsidRPr="00C271FA">
                    <w:t>For this project I designed the UX and implemented all the code. jQuery HTML, and CSS were used for the front end.</w:t>
                  </w:r>
                  <w:r>
                    <w:t xml:space="preserve"> Also added basic Schema SEO.  </w:t>
                  </w:r>
                  <w:hyperlink r:id="rId13" w:history="1">
                    <w:r w:rsidRPr="00211E56">
                      <w:rPr>
                        <w:rStyle w:val="Hyperlink"/>
                      </w:rPr>
                      <w:t>https://scubadiving.netlify.app/</w:t>
                    </w:r>
                  </w:hyperlink>
                </w:p>
              </w:tc>
            </w:tr>
            <w:tr w:rsidR="003B3346" w:rsidRPr="00C271FA" w14:paraId="28074772" w14:textId="77777777" w:rsidTr="003B33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296"/>
                <w:tblHeader/>
              </w:trPr>
              <w:tc>
                <w:tcPr>
                  <w:tcW w:w="913" w:type="pct"/>
                </w:tcPr>
                <w:p w14:paraId="1F21AF8C" w14:textId="77777777" w:rsidR="003B3346" w:rsidRPr="00C271FA" w:rsidRDefault="003B3346" w:rsidP="003B3346">
                  <w:pPr>
                    <w:pStyle w:val="Date"/>
                  </w:pPr>
                  <w:r>
                    <w:t>Project 2</w:t>
                  </w:r>
                </w:p>
              </w:tc>
              <w:tc>
                <w:tcPr>
                  <w:tcW w:w="4087" w:type="pct"/>
                </w:tcPr>
                <w:p w14:paraId="6A5860CE" w14:textId="77777777" w:rsidR="003B3346" w:rsidRPr="00C271FA" w:rsidRDefault="003B3346" w:rsidP="003B3346">
                  <w:r w:rsidRPr="00C271FA">
                    <w:t>Portfolio piece,</w:t>
                  </w:r>
                  <w:r>
                    <w:t xml:space="preserve"> </w:t>
                  </w:r>
                  <w:r w:rsidRPr="00C271FA">
                    <w:t> </w:t>
                  </w:r>
                  <w:r w:rsidRPr="00AA2D7B">
                    <w:rPr>
                      <w:i/>
                      <w:iCs/>
                    </w:rPr>
                    <w:t>Dentist mockup</w:t>
                  </w:r>
                </w:p>
                <w:p w14:paraId="5B869B99" w14:textId="77777777" w:rsidR="003B3346" w:rsidRDefault="003B3346" w:rsidP="003B3346">
                  <w:r w:rsidRPr="00C271FA">
                    <w:t xml:space="preserve">My personal goal was to create a </w:t>
                  </w:r>
                  <w:r>
                    <w:t>minimalist design and convey basic information for a small business and demonstrate my use of the Bootstrap framework</w:t>
                  </w:r>
                  <w:r w:rsidRPr="00C271FA">
                    <w:t xml:space="preserve">. </w:t>
                  </w:r>
                </w:p>
                <w:p w14:paraId="560C117A" w14:textId="77777777" w:rsidR="003B3346" w:rsidRPr="00211E56" w:rsidRDefault="0018745E" w:rsidP="003B3346">
                  <w:pPr>
                    <w:rPr>
                      <w:u w:val="single"/>
                    </w:rPr>
                  </w:pPr>
                  <w:hyperlink r:id="rId14" w:history="1">
                    <w:r w:rsidR="003B3346" w:rsidRPr="00211E56">
                      <w:rPr>
                        <w:rStyle w:val="Hyperlink"/>
                      </w:rPr>
                      <w:t>https://codwelldentists.netlify.app/</w:t>
                    </w:r>
                  </w:hyperlink>
                </w:p>
              </w:tc>
            </w:tr>
            <w:tr w:rsidR="003B3346" w:rsidRPr="00C271FA" w14:paraId="5628BFB0" w14:textId="77777777" w:rsidTr="003B3346">
              <w:tc>
                <w:tcPr>
                  <w:tcW w:w="913" w:type="pct"/>
                </w:tcPr>
                <w:p w14:paraId="3A4C96E3" w14:textId="77777777" w:rsidR="003B3346" w:rsidRPr="00C271FA" w:rsidRDefault="003B3346" w:rsidP="003B3346">
                  <w:pPr>
                    <w:pStyle w:val="Date"/>
                  </w:pPr>
                  <w:r w:rsidRPr="00C271FA">
                    <w:t xml:space="preserve">Project </w:t>
                  </w:r>
                  <w:r>
                    <w:t>3</w:t>
                  </w:r>
                </w:p>
              </w:tc>
              <w:tc>
                <w:tcPr>
                  <w:tcW w:w="4087" w:type="pct"/>
                </w:tcPr>
                <w:p w14:paraId="27455E54" w14:textId="77777777" w:rsidR="003B3346" w:rsidRDefault="003B3346" w:rsidP="003B3346">
                  <w:r w:rsidRPr="00C271FA">
                    <w:t>Portfolio piece,  JSON API caller</w:t>
                  </w:r>
                </w:p>
                <w:p w14:paraId="2B408A84" w14:textId="77777777" w:rsidR="003B3346" w:rsidRDefault="003B3346" w:rsidP="003B3346">
                  <w:r w:rsidRPr="00C271FA">
                    <w:t>Designed and implemented a simple API caller. The front end was made in React</w:t>
                  </w:r>
                </w:p>
                <w:p w14:paraId="660EC729" w14:textId="77777777" w:rsidR="003B3346" w:rsidRPr="00483F5B" w:rsidRDefault="0018745E" w:rsidP="003B3346">
                  <w:pPr>
                    <w:rPr>
                      <w:u w:val="single"/>
                    </w:rPr>
                  </w:pPr>
                  <w:hyperlink r:id="rId15" w:history="1">
                    <w:r w:rsidR="003B3346" w:rsidRPr="00211E56">
                      <w:rPr>
                        <w:rStyle w:val="Hyperlink"/>
                      </w:rPr>
                      <w:t>https://portfolioproject2.netlify.app/</w:t>
                    </w:r>
                  </w:hyperlink>
                </w:p>
                <w:p w14:paraId="5FFB6E99" w14:textId="77777777" w:rsidR="003B3346" w:rsidRDefault="003B3346" w:rsidP="003B3346"/>
                <w:p w14:paraId="4BCEC357" w14:textId="77777777" w:rsidR="003B3346" w:rsidRPr="00F441D8" w:rsidRDefault="003B3346" w:rsidP="003B3346">
                  <w:pPr>
                    <w:rPr>
                      <w:sz w:val="18"/>
                      <w:szCs w:val="18"/>
                    </w:rPr>
                  </w:pPr>
                  <w:r w:rsidRPr="00096717">
                    <w:rPr>
                      <w:sz w:val="18"/>
                      <w:szCs w:val="18"/>
                    </w:rPr>
                    <w:t>For more projects</w:t>
                  </w:r>
                  <w:r>
                    <w:rPr>
                      <w:sz w:val="18"/>
                      <w:szCs w:val="18"/>
                    </w:rPr>
                    <w:t>/code</w:t>
                  </w:r>
                  <w:r w:rsidRPr="00096717">
                    <w:rPr>
                      <w:sz w:val="18"/>
                      <w:szCs w:val="18"/>
                    </w:rPr>
                    <w:t xml:space="preserve"> check out my GitHub</w:t>
                  </w:r>
                  <w:r>
                    <w:rPr>
                      <w:sz w:val="18"/>
                      <w:szCs w:val="18"/>
                    </w:rPr>
                    <w:t xml:space="preserve"> page</w:t>
                  </w:r>
                  <w:r w:rsidRPr="00096717">
                    <w:rPr>
                      <w:sz w:val="18"/>
                      <w:szCs w:val="18"/>
                    </w:rPr>
                    <w:t xml:space="preserve"> </w:t>
                  </w:r>
                  <w:hyperlink r:id="rId16" w:history="1">
                    <w:r w:rsidRPr="00096717">
                      <w:rPr>
                        <w:rStyle w:val="Hyperlink"/>
                        <w:color w:val="0070C0"/>
                        <w:sz w:val="18"/>
                        <w:szCs w:val="18"/>
                      </w:rPr>
                      <w:t>https://github.com/Pkaile/</w:t>
                    </w:r>
                  </w:hyperlink>
                </w:p>
              </w:tc>
            </w:tr>
          </w:tbl>
          <w:p w14:paraId="31892D6A" w14:textId="6505E91C" w:rsidR="00BE31B7" w:rsidRPr="00843164" w:rsidRDefault="00BE31B7" w:rsidP="00BE31B7"/>
        </w:tc>
      </w:tr>
      <w:tr w:rsidR="00B975DA" w:rsidRPr="00843164" w14:paraId="43FB6FF7" w14:textId="77777777" w:rsidTr="00B975DA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60F4C9F" w14:textId="77777777" w:rsidR="00B975DA" w:rsidRDefault="00B975DA" w:rsidP="00673EA5"/>
        </w:tc>
      </w:tr>
    </w:tbl>
    <w:sdt>
      <w:sdtPr>
        <w:alias w:val="Education heading:"/>
        <w:tag w:val="Education heading:"/>
        <w:id w:val="989682148"/>
        <w:placeholder>
          <w:docPart w:val="4C8BA40605B9471696BCFAB53A5DD4D3"/>
        </w:placeholder>
        <w:temporary/>
        <w:showingPlcHdr/>
        <w15:appearance w15:val="hidden"/>
      </w:sdtPr>
      <w:sdtEndPr/>
      <w:sdtContent>
        <w:p w14:paraId="2BECCEB5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33" w:type="pct"/>
        <w:tblLook w:val="0620" w:firstRow="1" w:lastRow="0" w:firstColumn="0" w:lastColumn="0" w:noHBand="1" w:noVBand="1"/>
        <w:tblDescription w:val="Education table"/>
      </w:tblPr>
      <w:tblGrid>
        <w:gridCol w:w="1668"/>
        <w:gridCol w:w="7464"/>
      </w:tblGrid>
      <w:tr w:rsidR="00843164" w:rsidRPr="00843164" w14:paraId="4AE4A24F" w14:textId="77777777" w:rsidTr="005D5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  <w:tblHeader/>
        </w:trPr>
        <w:tc>
          <w:tcPr>
            <w:tcW w:w="913" w:type="pct"/>
          </w:tcPr>
          <w:p w14:paraId="36C2D18B" w14:textId="2CFAC42C" w:rsidR="002E2F91" w:rsidRDefault="002E2F91" w:rsidP="006D76BA">
            <w:pPr>
              <w:pStyle w:val="Date"/>
            </w:pPr>
            <w:r>
              <w:t>June 2020</w:t>
            </w:r>
            <w:r w:rsidR="00843164">
              <w:t>-</w:t>
            </w:r>
            <w:r>
              <w:t xml:space="preserve"> October 2020</w:t>
            </w:r>
          </w:p>
          <w:p w14:paraId="367771D8" w14:textId="70C05FE6" w:rsidR="006D76BA" w:rsidRPr="00927C34" w:rsidRDefault="00927C34" w:rsidP="00927C3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6D76BA" w:rsidRPr="00927C34">
              <w:rPr>
                <w:color w:val="000000" w:themeColor="text1"/>
              </w:rPr>
              <w:t>In Progress</w:t>
            </w:r>
          </w:p>
          <w:p w14:paraId="6AED8887" w14:textId="0C4C2A07" w:rsidR="00D929AA" w:rsidRPr="002E2F91" w:rsidRDefault="00D929AA" w:rsidP="002E2F91"/>
        </w:tc>
        <w:tc>
          <w:tcPr>
            <w:tcW w:w="4087" w:type="pct"/>
          </w:tcPr>
          <w:p w14:paraId="359B8460" w14:textId="54A91911" w:rsidR="00843164" w:rsidRPr="00D929AA" w:rsidRDefault="00201DCE" w:rsidP="00324809">
            <w:pPr>
              <w:rPr>
                <w:rStyle w:val="Emphasis"/>
                <w:color w:val="595959" w:themeColor="text1" w:themeTint="A6"/>
              </w:rPr>
            </w:pPr>
            <w:r w:rsidRPr="00201DCE">
              <w:rPr>
                <w:b/>
                <w:bCs/>
                <w:i/>
                <w:iCs/>
              </w:rPr>
              <w:t xml:space="preserve"> </w:t>
            </w:r>
            <w:r w:rsidR="005D5266" w:rsidRPr="002E32EB">
              <w:rPr>
                <w:b/>
                <w:bCs/>
              </w:rPr>
              <w:t>Responsive Web Design Certification</w:t>
            </w:r>
            <w:r w:rsidR="00843164" w:rsidRPr="00843164">
              <w:t>,  </w:t>
            </w:r>
            <w:r w:rsidR="005D5266">
              <w:t>California</w:t>
            </w:r>
            <w:r w:rsidR="00843164" w:rsidRPr="00843164">
              <w:t>,  </w:t>
            </w:r>
            <w:r w:rsidR="005D5266">
              <w:rPr>
                <w:rStyle w:val="Emphasis"/>
              </w:rPr>
              <w:t>Freecodecamp.org</w:t>
            </w:r>
          </w:p>
          <w:p w14:paraId="2A322EEB" w14:textId="77777777" w:rsidR="005D5266" w:rsidRDefault="002E2F91" w:rsidP="005D5266">
            <w:pPr>
              <w:rPr>
                <w:rStyle w:val="Emphasis"/>
              </w:rPr>
            </w:pPr>
            <w:r w:rsidRPr="002E32EB">
              <w:rPr>
                <w:b/>
                <w:bCs/>
              </w:rPr>
              <w:t>Front End Libraries Certification</w:t>
            </w:r>
            <w:r w:rsidR="005D5266" w:rsidRPr="00843164">
              <w:t>,  </w:t>
            </w:r>
            <w:r w:rsidR="005D5266">
              <w:t>California</w:t>
            </w:r>
            <w:r w:rsidR="005D5266" w:rsidRPr="00843164">
              <w:t>,  </w:t>
            </w:r>
            <w:r w:rsidR="005D5266">
              <w:rPr>
                <w:rStyle w:val="Emphasis"/>
              </w:rPr>
              <w:t>Freecodecamp.org</w:t>
            </w:r>
          </w:p>
          <w:p w14:paraId="623EB141" w14:textId="76337FE2" w:rsidR="005D5266" w:rsidRDefault="006D76BA" w:rsidP="00324809">
            <w:pPr>
              <w:rPr>
                <w:rStyle w:val="Emphasis"/>
              </w:rPr>
            </w:pPr>
            <w:r w:rsidRPr="002E32EB">
              <w:rPr>
                <w:b/>
                <w:bCs/>
              </w:rPr>
              <w:t>JavaScript</w:t>
            </w:r>
            <w:r w:rsidR="002E2F91" w:rsidRPr="002E32EB">
              <w:rPr>
                <w:b/>
                <w:bCs/>
              </w:rPr>
              <w:t xml:space="preserve"> </w:t>
            </w:r>
            <w:r w:rsidRPr="002E32EB">
              <w:rPr>
                <w:b/>
                <w:bCs/>
              </w:rPr>
              <w:t>Algorithms</w:t>
            </w:r>
            <w:r w:rsidR="002E2F91" w:rsidRPr="002E32EB">
              <w:rPr>
                <w:b/>
                <w:bCs/>
              </w:rPr>
              <w:t xml:space="preserve"> and Data Structures Certification</w:t>
            </w:r>
            <w:r w:rsidR="005D5266" w:rsidRPr="00843164">
              <w:t>,  </w:t>
            </w:r>
            <w:r w:rsidR="005D5266">
              <w:t>California</w:t>
            </w:r>
            <w:r w:rsidR="005D5266" w:rsidRPr="00843164">
              <w:t>,  </w:t>
            </w:r>
            <w:r w:rsidR="005D5266">
              <w:rPr>
                <w:rStyle w:val="Emphasis"/>
              </w:rPr>
              <w:t>Freecodecamp.org</w:t>
            </w:r>
          </w:p>
          <w:p w14:paraId="023F407D" w14:textId="244B0347" w:rsidR="00A5014B" w:rsidRPr="00A5014B" w:rsidRDefault="00A5014B" w:rsidP="00A5014B">
            <w:pPr>
              <w:rPr>
                <w:rStyle w:val="Emphasis"/>
              </w:rPr>
            </w:pPr>
          </w:p>
          <w:p w14:paraId="4D20E6B3" w14:textId="77777777" w:rsidR="00A5014B" w:rsidRPr="00A5014B" w:rsidRDefault="00A5014B" w:rsidP="00324809">
            <w:pPr>
              <w:rPr>
                <w:rStyle w:val="Emphasis"/>
              </w:rPr>
            </w:pPr>
          </w:p>
          <w:p w14:paraId="1A22FA2F" w14:textId="77777777" w:rsidR="005D5266" w:rsidRPr="00843164" w:rsidRDefault="005D5266" w:rsidP="00324809"/>
        </w:tc>
      </w:tr>
    </w:tbl>
    <w:p w14:paraId="4033843F" w14:textId="2D1B58A5" w:rsidR="00260D3F" w:rsidRPr="00843164" w:rsidRDefault="00260D3F" w:rsidP="00FB2077"/>
    <w:sectPr w:rsidR="00260D3F" w:rsidRPr="00843164">
      <w:footerReference w:type="default" r:id="rId17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2634C" w14:textId="77777777" w:rsidR="0018745E" w:rsidRDefault="0018745E">
      <w:pPr>
        <w:spacing w:after="0"/>
      </w:pPr>
      <w:r>
        <w:separator/>
      </w:r>
    </w:p>
    <w:p w14:paraId="40381A4C" w14:textId="77777777" w:rsidR="0018745E" w:rsidRDefault="0018745E"/>
  </w:endnote>
  <w:endnote w:type="continuationSeparator" w:id="0">
    <w:p w14:paraId="4B7D4653" w14:textId="77777777" w:rsidR="0018745E" w:rsidRDefault="0018745E">
      <w:pPr>
        <w:spacing w:after="0"/>
      </w:pPr>
      <w:r>
        <w:continuationSeparator/>
      </w:r>
    </w:p>
    <w:p w14:paraId="1FFFC315" w14:textId="77777777" w:rsidR="0018745E" w:rsidRDefault="001874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99E8F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17014" w14:textId="77777777" w:rsidR="0018745E" w:rsidRDefault="0018745E">
      <w:pPr>
        <w:spacing w:after="0"/>
      </w:pPr>
      <w:r>
        <w:separator/>
      </w:r>
    </w:p>
    <w:p w14:paraId="7B15AA38" w14:textId="77777777" w:rsidR="0018745E" w:rsidRDefault="0018745E"/>
  </w:footnote>
  <w:footnote w:type="continuationSeparator" w:id="0">
    <w:p w14:paraId="17B0D5B2" w14:textId="77777777" w:rsidR="0018745E" w:rsidRDefault="0018745E">
      <w:pPr>
        <w:spacing w:after="0"/>
      </w:pPr>
      <w:r>
        <w:continuationSeparator/>
      </w:r>
    </w:p>
    <w:p w14:paraId="7602C482" w14:textId="77777777" w:rsidR="0018745E" w:rsidRDefault="001874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3E1D21"/>
    <w:multiLevelType w:val="hybridMultilevel"/>
    <w:tmpl w:val="D53CDFD0"/>
    <w:lvl w:ilvl="0" w:tplc="9C0C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D53A1"/>
    <w:multiLevelType w:val="hybridMultilevel"/>
    <w:tmpl w:val="0594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F7FE8"/>
    <w:multiLevelType w:val="hybridMultilevel"/>
    <w:tmpl w:val="70F4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D2"/>
    <w:rsid w:val="00023B37"/>
    <w:rsid w:val="0005148C"/>
    <w:rsid w:val="00065388"/>
    <w:rsid w:val="00096717"/>
    <w:rsid w:val="000C0CA7"/>
    <w:rsid w:val="000F2762"/>
    <w:rsid w:val="00120CDF"/>
    <w:rsid w:val="00126049"/>
    <w:rsid w:val="0014523F"/>
    <w:rsid w:val="00151467"/>
    <w:rsid w:val="0018745E"/>
    <w:rsid w:val="001A4F74"/>
    <w:rsid w:val="001B74FC"/>
    <w:rsid w:val="001D4C2B"/>
    <w:rsid w:val="001F3A95"/>
    <w:rsid w:val="00201DCE"/>
    <w:rsid w:val="00211E56"/>
    <w:rsid w:val="00254924"/>
    <w:rsid w:val="002563E8"/>
    <w:rsid w:val="002566E8"/>
    <w:rsid w:val="00260D3F"/>
    <w:rsid w:val="00272C79"/>
    <w:rsid w:val="002B24EE"/>
    <w:rsid w:val="002B5329"/>
    <w:rsid w:val="002E2F91"/>
    <w:rsid w:val="002E32EB"/>
    <w:rsid w:val="003040D2"/>
    <w:rsid w:val="00324809"/>
    <w:rsid w:val="00327215"/>
    <w:rsid w:val="00354DBA"/>
    <w:rsid w:val="003725DA"/>
    <w:rsid w:val="003A3535"/>
    <w:rsid w:val="003B2AC2"/>
    <w:rsid w:val="003B3346"/>
    <w:rsid w:val="003C3100"/>
    <w:rsid w:val="003F5E3A"/>
    <w:rsid w:val="004827F9"/>
    <w:rsid w:val="00483F5B"/>
    <w:rsid w:val="004850B5"/>
    <w:rsid w:val="004872D4"/>
    <w:rsid w:val="004F06CE"/>
    <w:rsid w:val="00521B82"/>
    <w:rsid w:val="00526C73"/>
    <w:rsid w:val="00532974"/>
    <w:rsid w:val="005613EA"/>
    <w:rsid w:val="005A347D"/>
    <w:rsid w:val="005A3AC5"/>
    <w:rsid w:val="005D5266"/>
    <w:rsid w:val="00644393"/>
    <w:rsid w:val="00650306"/>
    <w:rsid w:val="0066743E"/>
    <w:rsid w:val="00673EA5"/>
    <w:rsid w:val="00693B17"/>
    <w:rsid w:val="006D76BA"/>
    <w:rsid w:val="006E184D"/>
    <w:rsid w:val="0075063A"/>
    <w:rsid w:val="00762CE4"/>
    <w:rsid w:val="0076653D"/>
    <w:rsid w:val="00780FEC"/>
    <w:rsid w:val="00797C46"/>
    <w:rsid w:val="007C06A0"/>
    <w:rsid w:val="00843164"/>
    <w:rsid w:val="00854E7D"/>
    <w:rsid w:val="008551F7"/>
    <w:rsid w:val="00874B30"/>
    <w:rsid w:val="008A74DF"/>
    <w:rsid w:val="008B5DC0"/>
    <w:rsid w:val="008C29AD"/>
    <w:rsid w:val="00927C34"/>
    <w:rsid w:val="00931654"/>
    <w:rsid w:val="00943660"/>
    <w:rsid w:val="009A148C"/>
    <w:rsid w:val="009C045A"/>
    <w:rsid w:val="009C238C"/>
    <w:rsid w:val="009D007C"/>
    <w:rsid w:val="00A363D8"/>
    <w:rsid w:val="00A5014B"/>
    <w:rsid w:val="00A82DCC"/>
    <w:rsid w:val="00AA2D7B"/>
    <w:rsid w:val="00AD1047"/>
    <w:rsid w:val="00B16F36"/>
    <w:rsid w:val="00B26DCA"/>
    <w:rsid w:val="00B975DA"/>
    <w:rsid w:val="00BA12D1"/>
    <w:rsid w:val="00BC59B3"/>
    <w:rsid w:val="00BE31B7"/>
    <w:rsid w:val="00C02E26"/>
    <w:rsid w:val="00C067C5"/>
    <w:rsid w:val="00C271FA"/>
    <w:rsid w:val="00C71749"/>
    <w:rsid w:val="00C82D68"/>
    <w:rsid w:val="00CA0623"/>
    <w:rsid w:val="00CC05D9"/>
    <w:rsid w:val="00CD7582"/>
    <w:rsid w:val="00CE3A62"/>
    <w:rsid w:val="00CF5072"/>
    <w:rsid w:val="00D0020C"/>
    <w:rsid w:val="00D011A8"/>
    <w:rsid w:val="00D06E8C"/>
    <w:rsid w:val="00D568D3"/>
    <w:rsid w:val="00D65641"/>
    <w:rsid w:val="00D81F4E"/>
    <w:rsid w:val="00D929AA"/>
    <w:rsid w:val="00E42361"/>
    <w:rsid w:val="00E76367"/>
    <w:rsid w:val="00EE7120"/>
    <w:rsid w:val="00F14715"/>
    <w:rsid w:val="00F2327F"/>
    <w:rsid w:val="00F25533"/>
    <w:rsid w:val="00F441D8"/>
    <w:rsid w:val="00F6077F"/>
    <w:rsid w:val="00F63B5F"/>
    <w:rsid w:val="00F96E1D"/>
    <w:rsid w:val="00FB2077"/>
    <w:rsid w:val="00FE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424B"/>
  <w15:chartTrackingRefBased/>
  <w15:docId w15:val="{AAB9B64C-4C99-499C-9AAF-11726DBE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96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cubadiving.netlify.app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kail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kail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kaile23+resume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ortfolioproject2.netlify.app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dwelldentists.netlify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mvee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1F36E7DBDE483A8BF3995BFDC7C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9A57C-2FD9-4656-90C2-03F15FBAAB49}"/>
      </w:docPartPr>
      <w:docPartBody>
        <w:p w:rsidR="00461365" w:rsidRDefault="00A56BD6">
          <w:pPr>
            <w:pStyle w:val="091F36E7DBDE483A8BF3995BFDC7CDEA"/>
          </w:pPr>
          <w:r w:rsidRPr="00843164">
            <w:t>Skills &amp; Abilities</w:t>
          </w:r>
        </w:p>
      </w:docPartBody>
    </w:docPart>
    <w:docPart>
      <w:docPartPr>
        <w:name w:val="4C8BA40605B9471696BCFAB53A5DD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33C0B-18C6-4850-BBC4-CC3A14D1D008}"/>
      </w:docPartPr>
      <w:docPartBody>
        <w:p w:rsidR="00461365" w:rsidRDefault="00A56BD6">
          <w:pPr>
            <w:pStyle w:val="4C8BA40605B9471696BCFAB53A5DD4D3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D6"/>
    <w:rsid w:val="000C4DD3"/>
    <w:rsid w:val="001E2443"/>
    <w:rsid w:val="00211797"/>
    <w:rsid w:val="002C63CB"/>
    <w:rsid w:val="00461365"/>
    <w:rsid w:val="00473C84"/>
    <w:rsid w:val="00A56BD6"/>
    <w:rsid w:val="00AB4419"/>
    <w:rsid w:val="00D02411"/>
    <w:rsid w:val="00EB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1F36E7DBDE483A8BF3995BFDC7CDEA">
    <w:name w:val="091F36E7DBDE483A8BF3995BFDC7CDEA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4C8BA40605B9471696BCFAB53A5DD4D3">
    <w:name w:val="4C8BA40605B9471696BCFAB53A5DD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097AD6-2848-4407-AE24-149442602C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2980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Paramveer</dc:creator>
  <cp:keywords/>
  <dc:description/>
  <cp:lastModifiedBy>Paramveer</cp:lastModifiedBy>
  <cp:revision>17</cp:revision>
  <dcterms:created xsi:type="dcterms:W3CDTF">2020-10-09T18:45:00Z</dcterms:created>
  <dcterms:modified xsi:type="dcterms:W3CDTF">2020-11-28T23:40:00Z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